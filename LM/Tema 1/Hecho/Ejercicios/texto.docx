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7F664" w14:textId="77777777" w:rsidR="00A82626" w:rsidRPr="00A82626" w:rsidRDefault="00A82626" w:rsidP="00A82626">
      <w:pPr>
        <w:jc w:val="left"/>
        <w:rPr>
          <w:b/>
          <w:bCs/>
        </w:rPr>
      </w:pPr>
      <w:proofErr w:type="spellStart"/>
      <w:r w:rsidRPr="00A82626">
        <w:rPr>
          <w:b/>
          <w:bCs/>
        </w:rPr>
        <w:t>Header</w:t>
      </w:r>
      <w:proofErr w:type="spellEnd"/>
    </w:p>
    <w:p w14:paraId="69842A46" w14:textId="77777777" w:rsidR="00A82626" w:rsidRPr="00A82626" w:rsidRDefault="00A82626" w:rsidP="00A82626">
      <w:pPr>
        <w:numPr>
          <w:ilvl w:val="0"/>
          <w:numId w:val="91"/>
        </w:numPr>
        <w:jc w:val="left"/>
      </w:pPr>
      <w:r w:rsidRPr="00A82626">
        <w:rPr>
          <w:b/>
          <w:bCs/>
        </w:rPr>
        <w:t>EAG News</w:t>
      </w:r>
      <w:r w:rsidRPr="00A82626">
        <w:br/>
        <w:t>Escuela de Programación, Diseño y Marketing</w:t>
      </w:r>
    </w:p>
    <w:p w14:paraId="0E56B85E" w14:textId="77777777" w:rsidR="00A82626" w:rsidRPr="00A82626" w:rsidRDefault="00A82626" w:rsidP="00A82626">
      <w:pPr>
        <w:numPr>
          <w:ilvl w:val="0"/>
          <w:numId w:val="91"/>
        </w:numPr>
        <w:jc w:val="left"/>
      </w:pPr>
      <w:r w:rsidRPr="00A82626">
        <w:rPr>
          <w:b/>
          <w:bCs/>
        </w:rPr>
        <w:t>Última Nota:</w:t>
      </w:r>
      <w:r w:rsidRPr="00A82626">
        <w:t xml:space="preserve"> Inscripciones abiertas para el nuevo curso de Inteligencia Artificial aplicada</w:t>
      </w:r>
    </w:p>
    <w:p w14:paraId="2FEBA812" w14:textId="77777777" w:rsidR="00A82626" w:rsidRPr="00A82626" w:rsidRDefault="00A82626" w:rsidP="00A82626">
      <w:pPr>
        <w:numPr>
          <w:ilvl w:val="0"/>
          <w:numId w:val="91"/>
        </w:numPr>
        <w:jc w:val="left"/>
      </w:pPr>
      <w:r w:rsidRPr="00A82626">
        <w:t>Menú:</w:t>
      </w:r>
    </w:p>
    <w:p w14:paraId="7E9B7DAC" w14:textId="77777777" w:rsidR="00A82626" w:rsidRPr="00A82626" w:rsidRDefault="00A82626" w:rsidP="00A82626">
      <w:pPr>
        <w:numPr>
          <w:ilvl w:val="1"/>
          <w:numId w:val="91"/>
        </w:numPr>
        <w:jc w:val="left"/>
      </w:pPr>
      <w:r w:rsidRPr="00A82626">
        <w:t>Inicio</w:t>
      </w:r>
    </w:p>
    <w:p w14:paraId="2E312619" w14:textId="77777777" w:rsidR="00A82626" w:rsidRPr="00A82626" w:rsidRDefault="00A82626" w:rsidP="00A82626">
      <w:pPr>
        <w:numPr>
          <w:ilvl w:val="1"/>
          <w:numId w:val="91"/>
        </w:numPr>
        <w:jc w:val="left"/>
      </w:pPr>
      <w:r w:rsidRPr="00A82626">
        <w:t>Programación</w:t>
      </w:r>
    </w:p>
    <w:p w14:paraId="2E8F553D" w14:textId="77777777" w:rsidR="00A82626" w:rsidRPr="00A82626" w:rsidRDefault="00A82626" w:rsidP="00A82626">
      <w:pPr>
        <w:numPr>
          <w:ilvl w:val="1"/>
          <w:numId w:val="91"/>
        </w:numPr>
        <w:jc w:val="left"/>
      </w:pPr>
      <w:r w:rsidRPr="00A82626">
        <w:t>Diseño</w:t>
      </w:r>
    </w:p>
    <w:p w14:paraId="4BC5DBED" w14:textId="77777777" w:rsidR="00A82626" w:rsidRPr="00A82626" w:rsidRDefault="00A82626" w:rsidP="00A82626">
      <w:pPr>
        <w:numPr>
          <w:ilvl w:val="1"/>
          <w:numId w:val="91"/>
        </w:numPr>
        <w:jc w:val="left"/>
      </w:pPr>
      <w:r w:rsidRPr="00A82626">
        <w:t>Marketing</w:t>
      </w:r>
    </w:p>
    <w:p w14:paraId="0092F9FA" w14:textId="77777777" w:rsidR="00A82626" w:rsidRPr="00A82626" w:rsidRDefault="00A82626" w:rsidP="00A82626">
      <w:pPr>
        <w:numPr>
          <w:ilvl w:val="1"/>
          <w:numId w:val="91"/>
        </w:numPr>
        <w:jc w:val="left"/>
      </w:pPr>
      <w:r w:rsidRPr="00A82626">
        <w:t>Eventos</w:t>
      </w:r>
    </w:p>
    <w:p w14:paraId="218CAE5C" w14:textId="77777777" w:rsidR="00A82626" w:rsidRPr="00A82626" w:rsidRDefault="00A82626" w:rsidP="00A82626">
      <w:pPr>
        <w:jc w:val="left"/>
      </w:pPr>
      <w:r w:rsidRPr="00A82626">
        <w:pict w14:anchorId="689E42AE">
          <v:rect id="_x0000_i1061" style="width:0;height:1.5pt" o:hralign="center" o:hrstd="t" o:hr="t" fillcolor="#a0a0a0" stroked="f"/>
        </w:pict>
      </w:r>
    </w:p>
    <w:p w14:paraId="2D09BE4A" w14:textId="77777777" w:rsidR="00A82626" w:rsidRPr="00A82626" w:rsidRDefault="00A82626" w:rsidP="00A82626">
      <w:pPr>
        <w:jc w:val="left"/>
        <w:rPr>
          <w:b/>
          <w:bCs/>
        </w:rPr>
      </w:pPr>
      <w:r w:rsidRPr="00A82626">
        <w:rPr>
          <w:b/>
          <w:bCs/>
        </w:rPr>
        <w:t>Noticia Destacada</w:t>
      </w:r>
    </w:p>
    <w:p w14:paraId="69D5EB11" w14:textId="77777777" w:rsidR="00A82626" w:rsidRPr="00A82626" w:rsidRDefault="00A82626" w:rsidP="00A82626">
      <w:pPr>
        <w:jc w:val="left"/>
      </w:pPr>
      <w:r w:rsidRPr="00A82626">
        <w:rPr>
          <w:b/>
          <w:bCs/>
        </w:rPr>
        <w:t>Programación</w:t>
      </w:r>
      <w:r w:rsidRPr="00A82626">
        <w:br/>
      </w:r>
      <w:r w:rsidRPr="00A82626">
        <w:rPr>
          <w:b/>
          <w:bCs/>
        </w:rPr>
        <w:t xml:space="preserve">EAG lanza nuevo programa intensivo de Full </w:t>
      </w:r>
      <w:proofErr w:type="spellStart"/>
      <w:r w:rsidRPr="00A82626">
        <w:rPr>
          <w:b/>
          <w:bCs/>
        </w:rPr>
        <w:t>Stack</w:t>
      </w:r>
      <w:proofErr w:type="spellEnd"/>
      <w:r w:rsidRPr="00A82626">
        <w:rPr>
          <w:b/>
          <w:bCs/>
        </w:rPr>
        <w:t xml:space="preserve"> </w:t>
      </w:r>
      <w:proofErr w:type="spellStart"/>
      <w:r w:rsidRPr="00A82626">
        <w:rPr>
          <w:b/>
          <w:bCs/>
        </w:rPr>
        <w:t>Development</w:t>
      </w:r>
      <w:proofErr w:type="spellEnd"/>
      <w:r w:rsidRPr="00A82626">
        <w:br/>
        <w:t xml:space="preserve">La escuela presenta su programa más completo hasta la fecha, combinando </w:t>
      </w:r>
      <w:proofErr w:type="spellStart"/>
      <w:r w:rsidRPr="00A82626">
        <w:t>React</w:t>
      </w:r>
      <w:proofErr w:type="spellEnd"/>
      <w:r w:rsidRPr="00A82626">
        <w:t>, Node.js y las últimas tecnologías del mercado. Los estudiantes aprenderán a crear aplicaciones completas desde cero con mentores expertos de la industria.</w:t>
      </w:r>
      <w:r w:rsidRPr="00A82626">
        <w:br/>
      </w:r>
      <w:r w:rsidRPr="00A82626">
        <w:rPr>
          <w:rFonts w:ascii="Segoe UI Emoji" w:hAnsi="Segoe UI Emoji" w:cs="Segoe UI Emoji"/>
        </w:rPr>
        <w:t>📅</w:t>
      </w:r>
      <w:r w:rsidRPr="00A82626">
        <w:t xml:space="preserve"> 01 Oct 2025 – </w:t>
      </w:r>
      <w:r w:rsidRPr="00A82626">
        <w:rPr>
          <w:rFonts w:ascii="Segoe UI Emoji" w:hAnsi="Segoe UI Emoji" w:cs="Segoe UI Emoji"/>
        </w:rPr>
        <w:t>✍️</w:t>
      </w:r>
      <w:r w:rsidRPr="00A82626">
        <w:t xml:space="preserve"> María González</w:t>
      </w:r>
    </w:p>
    <w:p w14:paraId="4EA7ECFD" w14:textId="77777777" w:rsidR="00A82626" w:rsidRPr="00A82626" w:rsidRDefault="00A82626" w:rsidP="00A82626">
      <w:pPr>
        <w:jc w:val="left"/>
      </w:pPr>
      <w:r w:rsidRPr="00A82626">
        <w:pict w14:anchorId="1A7109D2">
          <v:rect id="_x0000_i1062" style="width:0;height:1.5pt" o:hralign="center" o:hrstd="t" o:hr="t" fillcolor="#a0a0a0" stroked="f"/>
        </w:pict>
      </w:r>
    </w:p>
    <w:p w14:paraId="1B3B872B" w14:textId="77777777" w:rsidR="00A82626" w:rsidRPr="00A82626" w:rsidRDefault="00A82626" w:rsidP="00A82626">
      <w:pPr>
        <w:jc w:val="left"/>
        <w:rPr>
          <w:b/>
          <w:bCs/>
        </w:rPr>
      </w:pPr>
      <w:r w:rsidRPr="00A82626">
        <w:rPr>
          <w:b/>
          <w:bCs/>
        </w:rPr>
        <w:t>Últimas Noticias</w:t>
      </w:r>
    </w:p>
    <w:p w14:paraId="55BD4D9E" w14:textId="77777777" w:rsidR="00A82626" w:rsidRPr="00A82626" w:rsidRDefault="00A82626" w:rsidP="00A82626">
      <w:pPr>
        <w:numPr>
          <w:ilvl w:val="0"/>
          <w:numId w:val="92"/>
        </w:numPr>
        <w:jc w:val="left"/>
      </w:pPr>
      <w:r w:rsidRPr="00A82626">
        <w:rPr>
          <w:b/>
          <w:bCs/>
        </w:rPr>
        <w:t>Diseño</w:t>
      </w:r>
      <w:r w:rsidRPr="00A82626">
        <w:br/>
      </w:r>
      <w:r w:rsidRPr="00A82626">
        <w:rPr>
          <w:b/>
          <w:bCs/>
        </w:rPr>
        <w:t xml:space="preserve">Workshop de UI/UX </w:t>
      </w:r>
      <w:proofErr w:type="spellStart"/>
      <w:r w:rsidRPr="00A82626">
        <w:rPr>
          <w:b/>
          <w:bCs/>
        </w:rPr>
        <w:t>Design</w:t>
      </w:r>
      <w:proofErr w:type="spellEnd"/>
      <w:r w:rsidRPr="00A82626">
        <w:rPr>
          <w:b/>
          <w:bCs/>
        </w:rPr>
        <w:t xml:space="preserve"> con expertos internacionales</w:t>
      </w:r>
      <w:r w:rsidRPr="00A82626">
        <w:br/>
        <w:t>Profesionales de Google y Adobe compartirán sus experiencias y mejores prácticas en un evento exclusivo para estudiantes de EAG.</w:t>
      </w:r>
      <w:r w:rsidRPr="00A82626">
        <w:br/>
      </w:r>
      <w:r w:rsidRPr="00A82626">
        <w:rPr>
          <w:rFonts w:ascii="Segoe UI Emoji" w:hAnsi="Segoe UI Emoji" w:cs="Segoe UI Emoji"/>
        </w:rPr>
        <w:t>📅</w:t>
      </w:r>
      <w:r w:rsidRPr="00A82626">
        <w:t xml:space="preserve"> 30 </w:t>
      </w:r>
      <w:proofErr w:type="spellStart"/>
      <w:r w:rsidRPr="00A82626">
        <w:t>Sep</w:t>
      </w:r>
      <w:proofErr w:type="spellEnd"/>
      <w:r w:rsidRPr="00A82626">
        <w:t xml:space="preserve"> 2025 – </w:t>
      </w:r>
      <w:r w:rsidRPr="00A82626">
        <w:rPr>
          <w:rFonts w:ascii="Segoe UI Emoji" w:hAnsi="Segoe UI Emoji" w:cs="Segoe UI Emoji"/>
        </w:rPr>
        <w:t>✍️</w:t>
      </w:r>
      <w:r w:rsidRPr="00A82626">
        <w:t xml:space="preserve"> Carlos Ruiz</w:t>
      </w:r>
    </w:p>
    <w:p w14:paraId="5A578DCC" w14:textId="77777777" w:rsidR="00A82626" w:rsidRPr="00A82626" w:rsidRDefault="00A82626" w:rsidP="00A82626">
      <w:pPr>
        <w:numPr>
          <w:ilvl w:val="0"/>
          <w:numId w:val="92"/>
        </w:numPr>
        <w:jc w:val="left"/>
      </w:pPr>
      <w:r w:rsidRPr="00A82626">
        <w:rPr>
          <w:b/>
          <w:bCs/>
        </w:rPr>
        <w:t>Marketing</w:t>
      </w:r>
      <w:r w:rsidRPr="00A82626">
        <w:br/>
      </w:r>
      <w:r w:rsidRPr="00A82626">
        <w:rPr>
          <w:b/>
          <w:bCs/>
        </w:rPr>
        <w:t>Estrategias de Marketing Digital que revolucionarán 2025</w:t>
      </w:r>
      <w:r w:rsidRPr="00A82626">
        <w:br/>
        <w:t>Descubre las tendencias más importantes en redes sociales, SEO y publicidad programática que dominarán el próximo año.</w:t>
      </w:r>
      <w:r w:rsidRPr="00A82626">
        <w:br/>
      </w:r>
      <w:r w:rsidRPr="00A82626">
        <w:rPr>
          <w:rFonts w:ascii="Segoe UI Emoji" w:hAnsi="Segoe UI Emoji" w:cs="Segoe UI Emoji"/>
        </w:rPr>
        <w:t>📅</w:t>
      </w:r>
      <w:r w:rsidRPr="00A82626">
        <w:t xml:space="preserve"> 29 </w:t>
      </w:r>
      <w:proofErr w:type="spellStart"/>
      <w:r w:rsidRPr="00A82626">
        <w:t>Sep</w:t>
      </w:r>
      <w:proofErr w:type="spellEnd"/>
      <w:r w:rsidRPr="00A82626">
        <w:t xml:space="preserve"> 2025 – </w:t>
      </w:r>
      <w:r w:rsidRPr="00A82626">
        <w:rPr>
          <w:rFonts w:ascii="Segoe UI Emoji" w:hAnsi="Segoe UI Emoji" w:cs="Segoe UI Emoji"/>
        </w:rPr>
        <w:t>✍️</w:t>
      </w:r>
      <w:r w:rsidRPr="00A82626">
        <w:t xml:space="preserve"> Ana López</w:t>
      </w:r>
    </w:p>
    <w:p w14:paraId="6BE7BE6C" w14:textId="77777777" w:rsidR="00A82626" w:rsidRPr="00A82626" w:rsidRDefault="00A82626" w:rsidP="00A82626">
      <w:pPr>
        <w:numPr>
          <w:ilvl w:val="0"/>
          <w:numId w:val="92"/>
        </w:numPr>
        <w:jc w:val="left"/>
      </w:pPr>
      <w:r w:rsidRPr="00A82626">
        <w:rPr>
          <w:b/>
          <w:bCs/>
        </w:rPr>
        <w:t>Programación</w:t>
      </w:r>
      <w:r w:rsidRPr="00A82626">
        <w:br/>
      </w:r>
      <w:r w:rsidRPr="00A82626">
        <w:rPr>
          <w:b/>
          <w:bCs/>
        </w:rPr>
        <w:t xml:space="preserve">Estudiantes de EAG ganan </w:t>
      </w:r>
      <w:proofErr w:type="gramStart"/>
      <w:r w:rsidRPr="00A82626">
        <w:rPr>
          <w:b/>
          <w:bCs/>
        </w:rPr>
        <w:t>app</w:t>
      </w:r>
      <w:proofErr w:type="gramEnd"/>
      <w:r w:rsidRPr="00A82626">
        <w:rPr>
          <w:b/>
          <w:bCs/>
        </w:rPr>
        <w:t xml:space="preserve"> ganadora en competencia nacional</w:t>
      </w:r>
      <w:r w:rsidRPr="00A82626">
        <w:br/>
        <w:t xml:space="preserve">Un equipo de 4 estudiantes desarrolló una aplicación innovadora que conecta </w:t>
      </w:r>
      <w:proofErr w:type="spellStart"/>
      <w:r w:rsidRPr="00A82626">
        <w:t>freelancers</w:t>
      </w:r>
      <w:proofErr w:type="spellEnd"/>
      <w:r w:rsidRPr="00A82626">
        <w:t xml:space="preserve"> con proyectos locales, ganando el primer lugar.</w:t>
      </w:r>
      <w:r w:rsidRPr="00A82626">
        <w:br/>
      </w:r>
      <w:r w:rsidRPr="00A82626">
        <w:rPr>
          <w:rFonts w:ascii="Segoe UI Emoji" w:hAnsi="Segoe UI Emoji" w:cs="Segoe UI Emoji"/>
        </w:rPr>
        <w:t>📅</w:t>
      </w:r>
      <w:r w:rsidRPr="00A82626">
        <w:t xml:space="preserve"> 28 </w:t>
      </w:r>
      <w:proofErr w:type="spellStart"/>
      <w:r w:rsidRPr="00A82626">
        <w:t>Sep</w:t>
      </w:r>
      <w:proofErr w:type="spellEnd"/>
      <w:r w:rsidRPr="00A82626">
        <w:t xml:space="preserve"> 2025 – </w:t>
      </w:r>
      <w:r w:rsidRPr="00A82626">
        <w:rPr>
          <w:rFonts w:ascii="Segoe UI Emoji" w:hAnsi="Segoe UI Emoji" w:cs="Segoe UI Emoji"/>
        </w:rPr>
        <w:t>✍️</w:t>
      </w:r>
      <w:r w:rsidRPr="00A82626">
        <w:t xml:space="preserve"> Luis Martínez</w:t>
      </w:r>
    </w:p>
    <w:p w14:paraId="348123FB" w14:textId="77777777" w:rsidR="00A82626" w:rsidRPr="00A82626" w:rsidRDefault="00A82626" w:rsidP="00A82626">
      <w:pPr>
        <w:numPr>
          <w:ilvl w:val="0"/>
          <w:numId w:val="92"/>
        </w:numPr>
        <w:jc w:val="left"/>
      </w:pPr>
      <w:r w:rsidRPr="00A82626">
        <w:rPr>
          <w:b/>
          <w:bCs/>
        </w:rPr>
        <w:t>Diseño</w:t>
      </w:r>
      <w:r w:rsidRPr="00A82626">
        <w:br/>
      </w:r>
      <w:r w:rsidRPr="00A82626">
        <w:rPr>
          <w:b/>
          <w:bCs/>
        </w:rPr>
        <w:t>Nuevas instalaciones: Laboratorio de diseño 3D y realidad virtual</w:t>
      </w:r>
      <w:r w:rsidRPr="00A82626">
        <w:br/>
        <w:t xml:space="preserve">EAG inaugura espacios equipados con la última tecnología para que los </w:t>
      </w:r>
      <w:r w:rsidRPr="00A82626">
        <w:lastRenderedPageBreak/>
        <w:t>estudiantes exploren el diseño inmersivo y la realidad aumentada.</w:t>
      </w:r>
      <w:r w:rsidRPr="00A82626">
        <w:br/>
      </w:r>
      <w:r w:rsidRPr="00A82626">
        <w:rPr>
          <w:rFonts w:ascii="Segoe UI Emoji" w:hAnsi="Segoe UI Emoji" w:cs="Segoe UI Emoji"/>
        </w:rPr>
        <w:t>📅</w:t>
      </w:r>
      <w:r w:rsidRPr="00A82626">
        <w:t xml:space="preserve"> 27 </w:t>
      </w:r>
      <w:proofErr w:type="spellStart"/>
      <w:r w:rsidRPr="00A82626">
        <w:t>Sep</w:t>
      </w:r>
      <w:proofErr w:type="spellEnd"/>
      <w:r w:rsidRPr="00A82626">
        <w:t xml:space="preserve"> 2025 – </w:t>
      </w:r>
      <w:r w:rsidRPr="00A82626">
        <w:rPr>
          <w:rFonts w:ascii="Segoe UI Emoji" w:hAnsi="Segoe UI Emoji" w:cs="Segoe UI Emoji"/>
        </w:rPr>
        <w:t>✍️</w:t>
      </w:r>
      <w:r w:rsidRPr="00A82626">
        <w:t xml:space="preserve"> Patricia Sánchez</w:t>
      </w:r>
    </w:p>
    <w:p w14:paraId="594E19A4" w14:textId="77777777" w:rsidR="00A82626" w:rsidRPr="00A82626" w:rsidRDefault="00A82626" w:rsidP="00A82626">
      <w:pPr>
        <w:numPr>
          <w:ilvl w:val="0"/>
          <w:numId w:val="92"/>
        </w:numPr>
        <w:jc w:val="left"/>
      </w:pPr>
      <w:r w:rsidRPr="00A82626">
        <w:rPr>
          <w:b/>
          <w:bCs/>
        </w:rPr>
        <w:t>Marketing</w:t>
      </w:r>
      <w:r w:rsidRPr="00A82626">
        <w:br/>
      </w:r>
      <w:r w:rsidRPr="00A82626">
        <w:rPr>
          <w:b/>
          <w:bCs/>
        </w:rPr>
        <w:t xml:space="preserve">Alianza estratégica con empresas </w:t>
      </w:r>
      <w:proofErr w:type="spellStart"/>
      <w:r w:rsidRPr="00A82626">
        <w:rPr>
          <w:b/>
          <w:bCs/>
        </w:rPr>
        <w:t>tech</w:t>
      </w:r>
      <w:proofErr w:type="spellEnd"/>
      <w:r w:rsidRPr="00A82626">
        <w:rPr>
          <w:b/>
          <w:bCs/>
        </w:rPr>
        <w:t xml:space="preserve"> líderes del sector</w:t>
      </w:r>
      <w:r w:rsidRPr="00A82626">
        <w:br/>
        <w:t>EAG firma acuerdos con 10 empresas tecnológicas para ofrecer prácticas profesionales y oportunidades laborales a sus graduados.</w:t>
      </w:r>
      <w:r w:rsidRPr="00A82626">
        <w:br/>
      </w:r>
      <w:r w:rsidRPr="00A82626">
        <w:rPr>
          <w:rFonts w:ascii="Segoe UI Emoji" w:hAnsi="Segoe UI Emoji" w:cs="Segoe UI Emoji"/>
        </w:rPr>
        <w:t>📅</w:t>
      </w:r>
      <w:r w:rsidRPr="00A82626">
        <w:t xml:space="preserve"> 26 </w:t>
      </w:r>
      <w:proofErr w:type="spellStart"/>
      <w:r w:rsidRPr="00A82626">
        <w:t>Sep</w:t>
      </w:r>
      <w:proofErr w:type="spellEnd"/>
      <w:r w:rsidRPr="00A82626">
        <w:t xml:space="preserve"> 2025 – </w:t>
      </w:r>
      <w:r w:rsidRPr="00A82626">
        <w:rPr>
          <w:rFonts w:ascii="Segoe UI Emoji" w:hAnsi="Segoe UI Emoji" w:cs="Segoe UI Emoji"/>
        </w:rPr>
        <w:t>✍️</w:t>
      </w:r>
      <w:r w:rsidRPr="00A82626">
        <w:t xml:space="preserve"> Roberto Fernández</w:t>
      </w:r>
    </w:p>
    <w:p w14:paraId="243A9108" w14:textId="77777777" w:rsidR="00A82626" w:rsidRPr="00A82626" w:rsidRDefault="00A82626" w:rsidP="00A82626">
      <w:pPr>
        <w:numPr>
          <w:ilvl w:val="0"/>
          <w:numId w:val="92"/>
        </w:numPr>
        <w:jc w:val="left"/>
      </w:pPr>
      <w:r w:rsidRPr="00A82626">
        <w:rPr>
          <w:b/>
          <w:bCs/>
        </w:rPr>
        <w:t>Programación</w:t>
      </w:r>
      <w:r w:rsidRPr="00A82626">
        <w:br/>
      </w:r>
      <w:proofErr w:type="spellStart"/>
      <w:r w:rsidRPr="00A82626">
        <w:rPr>
          <w:b/>
          <w:bCs/>
        </w:rPr>
        <w:t>Bootcamp</w:t>
      </w:r>
      <w:proofErr w:type="spellEnd"/>
      <w:r w:rsidRPr="00A82626">
        <w:rPr>
          <w:b/>
          <w:bCs/>
        </w:rPr>
        <w:t xml:space="preserve"> intensivo de Python y Data </w:t>
      </w:r>
      <w:proofErr w:type="spellStart"/>
      <w:r w:rsidRPr="00A82626">
        <w:rPr>
          <w:b/>
          <w:bCs/>
        </w:rPr>
        <w:t>Science</w:t>
      </w:r>
      <w:proofErr w:type="spellEnd"/>
      <w:r w:rsidRPr="00A82626">
        <w:rPr>
          <w:b/>
          <w:bCs/>
        </w:rPr>
        <w:t xml:space="preserve"> comienza en noviembre</w:t>
      </w:r>
      <w:r w:rsidRPr="00A82626">
        <w:br/>
        <w:t xml:space="preserve">Aprende análisis de datos, machine </w:t>
      </w:r>
      <w:proofErr w:type="spellStart"/>
      <w:r w:rsidRPr="00A82626">
        <w:t>learning</w:t>
      </w:r>
      <w:proofErr w:type="spellEnd"/>
      <w:r w:rsidRPr="00A82626">
        <w:t xml:space="preserve"> y visualización en un programa práctico de 12 semanas con proyectos reales.</w:t>
      </w:r>
      <w:r w:rsidRPr="00A82626">
        <w:br/>
      </w:r>
      <w:r w:rsidRPr="00A82626">
        <w:rPr>
          <w:rFonts w:ascii="Segoe UI Emoji" w:hAnsi="Segoe UI Emoji" w:cs="Segoe UI Emoji"/>
        </w:rPr>
        <w:t>📅</w:t>
      </w:r>
      <w:r w:rsidRPr="00A82626">
        <w:t xml:space="preserve"> 25 </w:t>
      </w:r>
      <w:proofErr w:type="spellStart"/>
      <w:r w:rsidRPr="00A82626">
        <w:t>Sep</w:t>
      </w:r>
      <w:proofErr w:type="spellEnd"/>
      <w:r w:rsidRPr="00A82626">
        <w:t xml:space="preserve"> 2025 – </w:t>
      </w:r>
      <w:r w:rsidRPr="00A82626">
        <w:rPr>
          <w:rFonts w:ascii="Segoe UI Emoji" w:hAnsi="Segoe UI Emoji" w:cs="Segoe UI Emoji"/>
        </w:rPr>
        <w:t>✍️</w:t>
      </w:r>
      <w:r w:rsidRPr="00A82626">
        <w:t xml:space="preserve"> Elena Torres</w:t>
      </w:r>
    </w:p>
    <w:p w14:paraId="75DA9B52" w14:textId="77777777" w:rsidR="00A82626" w:rsidRPr="00A82626" w:rsidRDefault="00A82626" w:rsidP="00A82626">
      <w:pPr>
        <w:jc w:val="left"/>
      </w:pPr>
      <w:r w:rsidRPr="00A82626">
        <w:pict w14:anchorId="7D927362">
          <v:rect id="_x0000_i1063" style="width:0;height:1.5pt" o:hralign="center" o:hrstd="t" o:hr="t" fillcolor="#a0a0a0" stroked="f"/>
        </w:pict>
      </w:r>
    </w:p>
    <w:p w14:paraId="5E859A90" w14:textId="77777777" w:rsidR="00A82626" w:rsidRPr="00A82626" w:rsidRDefault="00A82626" w:rsidP="00A82626">
      <w:pPr>
        <w:jc w:val="left"/>
        <w:rPr>
          <w:b/>
          <w:bCs/>
        </w:rPr>
      </w:pPr>
      <w:r w:rsidRPr="00A82626">
        <w:rPr>
          <w:b/>
          <w:bCs/>
        </w:rPr>
        <w:t>Noticias Recientes</w:t>
      </w:r>
    </w:p>
    <w:p w14:paraId="4687773B" w14:textId="77777777" w:rsidR="00A82626" w:rsidRPr="00A82626" w:rsidRDefault="00A82626" w:rsidP="00A82626">
      <w:pPr>
        <w:numPr>
          <w:ilvl w:val="0"/>
          <w:numId w:val="93"/>
        </w:numPr>
        <w:jc w:val="left"/>
      </w:pPr>
      <w:r w:rsidRPr="00A82626">
        <w:t xml:space="preserve">Hackathon EAG 2025 anuncia ganadores – 29 </w:t>
      </w:r>
      <w:proofErr w:type="spellStart"/>
      <w:r w:rsidRPr="00A82626">
        <w:t>Sep</w:t>
      </w:r>
      <w:proofErr w:type="spellEnd"/>
      <w:r w:rsidRPr="00A82626">
        <w:t xml:space="preserve"> 2025</w:t>
      </w:r>
    </w:p>
    <w:p w14:paraId="55F5E202" w14:textId="77777777" w:rsidR="00A82626" w:rsidRPr="00A82626" w:rsidRDefault="00A82626" w:rsidP="00A82626">
      <w:pPr>
        <w:numPr>
          <w:ilvl w:val="0"/>
          <w:numId w:val="93"/>
        </w:numPr>
        <w:jc w:val="left"/>
      </w:pPr>
      <w:r w:rsidRPr="00A82626">
        <w:t xml:space="preserve">Nueva certificación en UX/UI </w:t>
      </w:r>
      <w:proofErr w:type="spellStart"/>
      <w:r w:rsidRPr="00A82626">
        <w:t>Design</w:t>
      </w:r>
      <w:proofErr w:type="spellEnd"/>
      <w:r w:rsidRPr="00A82626">
        <w:t xml:space="preserve"> – 28 </w:t>
      </w:r>
      <w:proofErr w:type="spellStart"/>
      <w:r w:rsidRPr="00A82626">
        <w:t>Sep</w:t>
      </w:r>
      <w:proofErr w:type="spellEnd"/>
      <w:r w:rsidRPr="00A82626">
        <w:t xml:space="preserve"> 2025</w:t>
      </w:r>
    </w:p>
    <w:p w14:paraId="54EC3CD1" w14:textId="77777777" w:rsidR="00A82626" w:rsidRPr="00A82626" w:rsidRDefault="00A82626" w:rsidP="00A82626">
      <w:pPr>
        <w:numPr>
          <w:ilvl w:val="0"/>
          <w:numId w:val="93"/>
        </w:numPr>
        <w:jc w:val="left"/>
      </w:pPr>
      <w:r w:rsidRPr="00A82626">
        <w:t xml:space="preserve">Taller de </w:t>
      </w:r>
      <w:proofErr w:type="spellStart"/>
      <w:r w:rsidRPr="00A82626">
        <w:t>React</w:t>
      </w:r>
      <w:proofErr w:type="spellEnd"/>
      <w:r w:rsidRPr="00A82626">
        <w:t xml:space="preserve"> avanzado este viernes – 27 </w:t>
      </w:r>
      <w:proofErr w:type="spellStart"/>
      <w:r w:rsidRPr="00A82626">
        <w:t>Sep</w:t>
      </w:r>
      <w:proofErr w:type="spellEnd"/>
      <w:r w:rsidRPr="00A82626">
        <w:t xml:space="preserve"> 2025</w:t>
      </w:r>
    </w:p>
    <w:p w14:paraId="05E612D1" w14:textId="77777777" w:rsidR="00A82626" w:rsidRPr="00A82626" w:rsidRDefault="00A82626" w:rsidP="00A82626">
      <w:pPr>
        <w:numPr>
          <w:ilvl w:val="0"/>
          <w:numId w:val="93"/>
        </w:numPr>
        <w:jc w:val="left"/>
      </w:pPr>
      <w:r w:rsidRPr="00A82626">
        <w:t xml:space="preserve">Alumno EAG gana premio nacional – 26 </w:t>
      </w:r>
      <w:proofErr w:type="spellStart"/>
      <w:r w:rsidRPr="00A82626">
        <w:t>Sep</w:t>
      </w:r>
      <w:proofErr w:type="spellEnd"/>
      <w:r w:rsidRPr="00A82626">
        <w:t xml:space="preserve"> 2025</w:t>
      </w:r>
    </w:p>
    <w:p w14:paraId="666C9D30" w14:textId="77777777" w:rsidR="00A82626" w:rsidRPr="00A82626" w:rsidRDefault="00A82626" w:rsidP="00A82626">
      <w:pPr>
        <w:jc w:val="left"/>
      </w:pPr>
      <w:r w:rsidRPr="00A82626">
        <w:pict w14:anchorId="76617C58">
          <v:rect id="_x0000_i1064" style="width:0;height:1.5pt" o:hralign="center" o:hrstd="t" o:hr="t" fillcolor="#a0a0a0" stroked="f"/>
        </w:pict>
      </w:r>
    </w:p>
    <w:p w14:paraId="6FD71C4B" w14:textId="77777777" w:rsidR="00A82626" w:rsidRPr="00A82626" w:rsidRDefault="00A82626" w:rsidP="00A82626">
      <w:pPr>
        <w:jc w:val="left"/>
        <w:rPr>
          <w:b/>
          <w:bCs/>
        </w:rPr>
      </w:pPr>
      <w:r w:rsidRPr="00A82626">
        <w:rPr>
          <w:b/>
          <w:bCs/>
        </w:rPr>
        <w:t>Categorías</w:t>
      </w:r>
    </w:p>
    <w:p w14:paraId="2A654BA1" w14:textId="77777777" w:rsidR="00A82626" w:rsidRPr="00A82626" w:rsidRDefault="00A82626" w:rsidP="00A82626">
      <w:pPr>
        <w:numPr>
          <w:ilvl w:val="0"/>
          <w:numId w:val="94"/>
        </w:numPr>
        <w:jc w:val="left"/>
      </w:pPr>
      <w:r w:rsidRPr="00A82626">
        <w:t>Programación (24)</w:t>
      </w:r>
    </w:p>
    <w:p w14:paraId="0B132600" w14:textId="77777777" w:rsidR="00A82626" w:rsidRPr="00A82626" w:rsidRDefault="00A82626" w:rsidP="00A82626">
      <w:pPr>
        <w:numPr>
          <w:ilvl w:val="0"/>
          <w:numId w:val="94"/>
        </w:numPr>
        <w:jc w:val="left"/>
      </w:pPr>
      <w:r w:rsidRPr="00A82626">
        <w:t>Diseño (21)</w:t>
      </w:r>
    </w:p>
    <w:p w14:paraId="78A57E8D" w14:textId="77777777" w:rsidR="00A82626" w:rsidRPr="00A82626" w:rsidRDefault="00A82626" w:rsidP="00A82626">
      <w:pPr>
        <w:numPr>
          <w:ilvl w:val="0"/>
          <w:numId w:val="94"/>
        </w:numPr>
        <w:jc w:val="left"/>
      </w:pPr>
      <w:r w:rsidRPr="00A82626">
        <w:t>Marketing (15)</w:t>
      </w:r>
    </w:p>
    <w:p w14:paraId="7FF4DC08" w14:textId="77777777" w:rsidR="00A82626" w:rsidRPr="00A82626" w:rsidRDefault="00A82626" w:rsidP="00A82626">
      <w:pPr>
        <w:jc w:val="left"/>
      </w:pPr>
      <w:r w:rsidRPr="00A82626">
        <w:pict w14:anchorId="14EC4504">
          <v:rect id="_x0000_i1065" style="width:0;height:1.5pt" o:hralign="center" o:hrstd="t" o:hr="t" fillcolor="#a0a0a0" stroked="f"/>
        </w:pict>
      </w:r>
    </w:p>
    <w:p w14:paraId="6FAA2600" w14:textId="77777777" w:rsidR="00A82626" w:rsidRPr="00A82626" w:rsidRDefault="00A82626" w:rsidP="00A82626">
      <w:pPr>
        <w:jc w:val="left"/>
        <w:rPr>
          <w:b/>
          <w:bCs/>
        </w:rPr>
      </w:pPr>
      <w:proofErr w:type="spellStart"/>
      <w:r w:rsidRPr="00A82626">
        <w:rPr>
          <w:b/>
          <w:bCs/>
        </w:rPr>
        <w:t>Sidebar</w:t>
      </w:r>
      <w:proofErr w:type="spellEnd"/>
    </w:p>
    <w:p w14:paraId="6D80BB05" w14:textId="77777777" w:rsidR="00A82626" w:rsidRPr="00A82626" w:rsidRDefault="00A82626" w:rsidP="00A82626">
      <w:pPr>
        <w:jc w:val="left"/>
      </w:pPr>
      <w:r w:rsidRPr="00A82626">
        <w:t>¿Tienes una noticia?</w:t>
      </w:r>
      <w:r w:rsidRPr="00A82626">
        <w:br/>
        <w:t>Comparte lo que está pasando en EAG con toda la comunidad</w:t>
      </w:r>
      <w:r w:rsidRPr="00A82626">
        <w:br/>
        <w:t>[Enviar Noticia]</w:t>
      </w:r>
    </w:p>
    <w:p w14:paraId="7E9393BE" w14:textId="77777777" w:rsidR="00A82626" w:rsidRPr="00A82626" w:rsidRDefault="00A82626" w:rsidP="00A82626">
      <w:pPr>
        <w:jc w:val="left"/>
      </w:pPr>
      <w:r w:rsidRPr="00A82626">
        <w:pict w14:anchorId="47206678">
          <v:rect id="_x0000_i1066" style="width:0;height:1.5pt" o:hralign="center" o:hrstd="t" o:hr="t" fillcolor="#a0a0a0" stroked="f"/>
        </w:pict>
      </w:r>
    </w:p>
    <w:p w14:paraId="7E97D3A2" w14:textId="77777777" w:rsidR="00A82626" w:rsidRPr="00A82626" w:rsidRDefault="00A82626" w:rsidP="00A82626">
      <w:pPr>
        <w:jc w:val="left"/>
        <w:rPr>
          <w:b/>
          <w:bCs/>
        </w:rPr>
      </w:pPr>
      <w:proofErr w:type="spellStart"/>
      <w:r w:rsidRPr="00A82626">
        <w:rPr>
          <w:b/>
          <w:bCs/>
        </w:rPr>
        <w:t>Footer</w:t>
      </w:r>
      <w:proofErr w:type="spellEnd"/>
    </w:p>
    <w:p w14:paraId="219EF88C" w14:textId="77777777" w:rsidR="00A82626" w:rsidRPr="00A82626" w:rsidRDefault="00A82626" w:rsidP="00A82626">
      <w:pPr>
        <w:jc w:val="left"/>
      </w:pPr>
      <w:r w:rsidRPr="00A82626">
        <w:rPr>
          <w:b/>
          <w:bCs/>
        </w:rPr>
        <w:t>EAG News</w:t>
      </w:r>
      <w:r w:rsidRPr="00A82626">
        <w:br/>
        <w:t>Escuela de Programación, Diseño y Marketing</w:t>
      </w:r>
      <w:r w:rsidRPr="00A82626">
        <w:br/>
        <w:t xml:space="preserve">Tu fuente de información sobre todo lo que sucede en la comunidad </w:t>
      </w:r>
      <w:proofErr w:type="spellStart"/>
      <w:r w:rsidRPr="00A82626">
        <w:t>EAGs</w:t>
      </w:r>
      <w:proofErr w:type="spellEnd"/>
      <w:r w:rsidRPr="00A82626">
        <w:t>. Mantente al día con las últimas noticias, eventos y logros de nuestros estudiantes.</w:t>
      </w:r>
    </w:p>
    <w:p w14:paraId="6AB1CEBA" w14:textId="77777777" w:rsidR="00A82626" w:rsidRPr="00A82626" w:rsidRDefault="00A82626" w:rsidP="00A82626">
      <w:pPr>
        <w:jc w:val="left"/>
      </w:pPr>
      <w:r w:rsidRPr="00A82626">
        <w:rPr>
          <w:b/>
          <w:bCs/>
        </w:rPr>
        <w:t>Enlaces Rápidos</w:t>
      </w:r>
    </w:p>
    <w:p w14:paraId="4254946E" w14:textId="77777777" w:rsidR="00A82626" w:rsidRPr="00A82626" w:rsidRDefault="00A82626" w:rsidP="00A82626">
      <w:pPr>
        <w:numPr>
          <w:ilvl w:val="0"/>
          <w:numId w:val="95"/>
        </w:numPr>
        <w:jc w:val="left"/>
      </w:pPr>
      <w:r w:rsidRPr="00A82626">
        <w:t>Sobre Nosotros</w:t>
      </w:r>
    </w:p>
    <w:p w14:paraId="41CF1827" w14:textId="77777777" w:rsidR="00A82626" w:rsidRPr="00A82626" w:rsidRDefault="00A82626" w:rsidP="00A82626">
      <w:pPr>
        <w:numPr>
          <w:ilvl w:val="0"/>
          <w:numId w:val="95"/>
        </w:numPr>
        <w:jc w:val="left"/>
      </w:pPr>
      <w:r w:rsidRPr="00A82626">
        <w:lastRenderedPageBreak/>
        <w:t>Contacto</w:t>
      </w:r>
    </w:p>
    <w:p w14:paraId="40DE61FD" w14:textId="77777777" w:rsidR="00A82626" w:rsidRPr="00A82626" w:rsidRDefault="00A82626" w:rsidP="00A82626">
      <w:pPr>
        <w:numPr>
          <w:ilvl w:val="0"/>
          <w:numId w:val="95"/>
        </w:numPr>
        <w:jc w:val="left"/>
      </w:pPr>
      <w:r w:rsidRPr="00A82626">
        <w:t>Política de Privacidad</w:t>
      </w:r>
    </w:p>
    <w:p w14:paraId="2E620E3D" w14:textId="77777777" w:rsidR="00A82626" w:rsidRPr="00A82626" w:rsidRDefault="00A82626" w:rsidP="00A82626">
      <w:pPr>
        <w:numPr>
          <w:ilvl w:val="0"/>
          <w:numId w:val="95"/>
        </w:numPr>
        <w:jc w:val="left"/>
      </w:pPr>
      <w:r w:rsidRPr="00A82626">
        <w:t>Términos de Uso</w:t>
      </w:r>
    </w:p>
    <w:p w14:paraId="02C90026" w14:textId="77777777" w:rsidR="00A82626" w:rsidRPr="00A82626" w:rsidRDefault="00A82626" w:rsidP="00A82626">
      <w:pPr>
        <w:jc w:val="left"/>
      </w:pPr>
      <w:r w:rsidRPr="00A82626">
        <w:rPr>
          <w:b/>
          <w:bCs/>
        </w:rPr>
        <w:t>Categorías</w:t>
      </w:r>
    </w:p>
    <w:p w14:paraId="741757F1" w14:textId="77777777" w:rsidR="00A82626" w:rsidRPr="00A82626" w:rsidRDefault="00A82626" w:rsidP="00A82626">
      <w:pPr>
        <w:numPr>
          <w:ilvl w:val="0"/>
          <w:numId w:val="96"/>
        </w:numPr>
        <w:jc w:val="left"/>
      </w:pPr>
      <w:r w:rsidRPr="00A82626">
        <w:t>Programación</w:t>
      </w:r>
    </w:p>
    <w:p w14:paraId="3E95A3DA" w14:textId="77777777" w:rsidR="00A82626" w:rsidRPr="00A82626" w:rsidRDefault="00A82626" w:rsidP="00A82626">
      <w:pPr>
        <w:numPr>
          <w:ilvl w:val="0"/>
          <w:numId w:val="96"/>
        </w:numPr>
        <w:jc w:val="left"/>
      </w:pPr>
      <w:r w:rsidRPr="00A82626">
        <w:t>Diseño</w:t>
      </w:r>
    </w:p>
    <w:p w14:paraId="0DBBB0F3" w14:textId="77777777" w:rsidR="00A82626" w:rsidRPr="00A82626" w:rsidRDefault="00A82626" w:rsidP="00A82626">
      <w:pPr>
        <w:numPr>
          <w:ilvl w:val="0"/>
          <w:numId w:val="96"/>
        </w:numPr>
        <w:jc w:val="left"/>
      </w:pPr>
      <w:r w:rsidRPr="00A82626">
        <w:t>Marketing</w:t>
      </w:r>
    </w:p>
    <w:p w14:paraId="74800A14" w14:textId="77777777" w:rsidR="00A82626" w:rsidRPr="00A82626" w:rsidRDefault="00A82626" w:rsidP="00A82626">
      <w:pPr>
        <w:numPr>
          <w:ilvl w:val="0"/>
          <w:numId w:val="96"/>
        </w:numPr>
        <w:jc w:val="left"/>
      </w:pPr>
      <w:r w:rsidRPr="00A82626">
        <w:t>Eventos</w:t>
      </w:r>
    </w:p>
    <w:p w14:paraId="39A9A772" w14:textId="77777777" w:rsidR="00535A9E" w:rsidRPr="003B7F3B" w:rsidRDefault="00535A9E" w:rsidP="001B4AA9">
      <w:pPr>
        <w:jc w:val="left"/>
      </w:pPr>
    </w:p>
    <w:sectPr w:rsidR="00535A9E" w:rsidRPr="003B7F3B" w:rsidSect="002D393D">
      <w:headerReference w:type="default" r:id="rId8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7B12E" w14:textId="77777777" w:rsidR="00951C42" w:rsidRDefault="00951C42" w:rsidP="00476C52">
      <w:r>
        <w:separator/>
      </w:r>
    </w:p>
  </w:endnote>
  <w:endnote w:type="continuationSeparator" w:id="0">
    <w:p w14:paraId="151879D8" w14:textId="77777777" w:rsidR="00951C42" w:rsidRDefault="00951C42" w:rsidP="0047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E3FAB" w14:textId="77777777" w:rsidR="00951C42" w:rsidRDefault="00951C42" w:rsidP="00476C52">
      <w:r>
        <w:separator/>
      </w:r>
    </w:p>
  </w:footnote>
  <w:footnote w:type="continuationSeparator" w:id="0">
    <w:p w14:paraId="149C89E8" w14:textId="77777777" w:rsidR="00951C42" w:rsidRDefault="00951C42" w:rsidP="0047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637DF" w14:textId="1C4301E9" w:rsidR="00D22B4F" w:rsidRPr="00827CBB" w:rsidRDefault="00D22B4F" w:rsidP="00476C52"/>
  <w:tbl>
    <w:tblPr>
      <w:tblW w:w="5753" w:type="pct"/>
      <w:tblInd w:w="-766" w:type="dxa"/>
      <w:tblBorders>
        <w:bottom w:val="single" w:sz="12" w:space="0" w:color="FF000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49"/>
    </w:tblGrid>
    <w:tr w:rsidR="002D393D" w:rsidRPr="00E07598" w14:paraId="581CDF27" w14:textId="77777777" w:rsidTr="002D393D">
      <w:trPr>
        <w:trHeight w:val="212"/>
      </w:trPr>
      <w:tc>
        <w:tcPr>
          <w:tcW w:w="5000" w:type="pct"/>
          <w:vAlign w:val="center"/>
        </w:tcPr>
        <w:p w14:paraId="5E9A4D43" w14:textId="5E6FA78F" w:rsidR="002D393D" w:rsidRPr="00E07598" w:rsidRDefault="002D393D" w:rsidP="00476C52">
          <w:pPr>
            <w:pStyle w:val="Encabezado"/>
          </w:pPr>
          <w:r w:rsidRPr="006A4C99">
            <w:rPr>
              <w:noProof/>
              <w:lang w:eastAsia="es-ES"/>
            </w:rPr>
            <w:drawing>
              <wp:inline distT="0" distB="0" distL="0" distR="0" wp14:anchorId="7C4D2E1F" wp14:editId="37EF6581">
                <wp:extent cx="542925" cy="533400"/>
                <wp:effectExtent l="19050" t="0" r="9525" b="0"/>
                <wp:docPr id="2" name="Imagen 11" descr="logoeag.gif (927×177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eag.gif (927×177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54" r="804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</w:t>
          </w:r>
          <w:r w:rsidR="00FA1C78">
            <w:t xml:space="preserve">                     </w:t>
          </w:r>
          <w:r w:rsidR="00C156BF">
            <w:t xml:space="preserve">   </w:t>
          </w:r>
        </w:p>
      </w:tc>
    </w:tr>
  </w:tbl>
  <w:p w14:paraId="66A9BCCC" w14:textId="77777777" w:rsidR="00D22B4F" w:rsidRDefault="00D22B4F" w:rsidP="00476C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7024"/>
    <w:multiLevelType w:val="multilevel"/>
    <w:tmpl w:val="DF6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2163"/>
    <w:multiLevelType w:val="hybridMultilevel"/>
    <w:tmpl w:val="3AD21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513"/>
    <w:multiLevelType w:val="multilevel"/>
    <w:tmpl w:val="5F52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A752C"/>
    <w:multiLevelType w:val="hybridMultilevel"/>
    <w:tmpl w:val="CBB8D3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340449"/>
    <w:multiLevelType w:val="multilevel"/>
    <w:tmpl w:val="3AD8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45EA2"/>
    <w:multiLevelType w:val="multilevel"/>
    <w:tmpl w:val="74C4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A25EE"/>
    <w:multiLevelType w:val="multilevel"/>
    <w:tmpl w:val="B90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C5187"/>
    <w:multiLevelType w:val="multilevel"/>
    <w:tmpl w:val="C72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D1A16"/>
    <w:multiLevelType w:val="hybridMultilevel"/>
    <w:tmpl w:val="02A82B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7F2663"/>
    <w:multiLevelType w:val="hybridMultilevel"/>
    <w:tmpl w:val="CF30E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17FD0"/>
    <w:multiLevelType w:val="multilevel"/>
    <w:tmpl w:val="3FAE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9425DF"/>
    <w:multiLevelType w:val="multilevel"/>
    <w:tmpl w:val="3EB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73106"/>
    <w:multiLevelType w:val="multilevel"/>
    <w:tmpl w:val="C87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552F9"/>
    <w:multiLevelType w:val="hybridMultilevel"/>
    <w:tmpl w:val="ABC07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C4051"/>
    <w:multiLevelType w:val="multilevel"/>
    <w:tmpl w:val="3806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1A05E9"/>
    <w:multiLevelType w:val="hybridMultilevel"/>
    <w:tmpl w:val="E692074C"/>
    <w:lvl w:ilvl="0" w:tplc="CD2C9C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B6CB5"/>
    <w:multiLevelType w:val="hybridMultilevel"/>
    <w:tmpl w:val="56208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4C77F0"/>
    <w:multiLevelType w:val="multilevel"/>
    <w:tmpl w:val="EEB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E6CB5"/>
    <w:multiLevelType w:val="multilevel"/>
    <w:tmpl w:val="338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120663"/>
    <w:multiLevelType w:val="hybridMultilevel"/>
    <w:tmpl w:val="6A409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946F0F"/>
    <w:multiLevelType w:val="multilevel"/>
    <w:tmpl w:val="E43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897B94"/>
    <w:multiLevelType w:val="hybridMultilevel"/>
    <w:tmpl w:val="616CC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4E476E"/>
    <w:multiLevelType w:val="multilevel"/>
    <w:tmpl w:val="18AE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FB0776"/>
    <w:multiLevelType w:val="multilevel"/>
    <w:tmpl w:val="D52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89550B"/>
    <w:multiLevelType w:val="multilevel"/>
    <w:tmpl w:val="A36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5E41BA"/>
    <w:multiLevelType w:val="multilevel"/>
    <w:tmpl w:val="622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E65FE2"/>
    <w:multiLevelType w:val="hybridMultilevel"/>
    <w:tmpl w:val="7DAA3F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2B3570"/>
    <w:multiLevelType w:val="hybridMultilevel"/>
    <w:tmpl w:val="7040D11C"/>
    <w:lvl w:ilvl="0" w:tplc="226CEC5E">
      <w:start w:val="1"/>
      <w:numFmt w:val="decimal"/>
      <w:pStyle w:val="punt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C905B78"/>
    <w:multiLevelType w:val="multilevel"/>
    <w:tmpl w:val="B73E39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B2274B"/>
    <w:multiLevelType w:val="multilevel"/>
    <w:tmpl w:val="48D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C56D07"/>
    <w:multiLevelType w:val="multilevel"/>
    <w:tmpl w:val="D08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336FC3"/>
    <w:multiLevelType w:val="multilevel"/>
    <w:tmpl w:val="A4C2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7D015D"/>
    <w:multiLevelType w:val="multilevel"/>
    <w:tmpl w:val="084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41535E"/>
    <w:multiLevelType w:val="multilevel"/>
    <w:tmpl w:val="19A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52266C"/>
    <w:multiLevelType w:val="multilevel"/>
    <w:tmpl w:val="4B68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C8415D"/>
    <w:multiLevelType w:val="multilevel"/>
    <w:tmpl w:val="8594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C10231"/>
    <w:multiLevelType w:val="multilevel"/>
    <w:tmpl w:val="FBF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860FF7"/>
    <w:multiLevelType w:val="hybridMultilevel"/>
    <w:tmpl w:val="361C5D80"/>
    <w:lvl w:ilvl="0" w:tplc="5D527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43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C5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8C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65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8A2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A8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65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384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FD67B7"/>
    <w:multiLevelType w:val="multilevel"/>
    <w:tmpl w:val="36F6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9D2F1D"/>
    <w:multiLevelType w:val="hybridMultilevel"/>
    <w:tmpl w:val="61662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985929"/>
    <w:multiLevelType w:val="hybridMultilevel"/>
    <w:tmpl w:val="A7F6F68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A714EB"/>
    <w:multiLevelType w:val="hybridMultilevel"/>
    <w:tmpl w:val="3DB0159C"/>
    <w:lvl w:ilvl="0" w:tplc="0C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8731E2"/>
    <w:multiLevelType w:val="hybridMultilevel"/>
    <w:tmpl w:val="B720D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D44652"/>
    <w:multiLevelType w:val="multilevel"/>
    <w:tmpl w:val="005A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3834E0"/>
    <w:multiLevelType w:val="hybridMultilevel"/>
    <w:tmpl w:val="4EC41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BB50FF"/>
    <w:multiLevelType w:val="multilevel"/>
    <w:tmpl w:val="2B14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B77FEC"/>
    <w:multiLevelType w:val="multilevel"/>
    <w:tmpl w:val="9BB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9B34E8"/>
    <w:multiLevelType w:val="hybridMultilevel"/>
    <w:tmpl w:val="CBA65304"/>
    <w:lvl w:ilvl="0" w:tplc="8E747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4B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EC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AB0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4E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8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A0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C3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2E66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075997"/>
    <w:multiLevelType w:val="multilevel"/>
    <w:tmpl w:val="901C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E269AA"/>
    <w:multiLevelType w:val="multilevel"/>
    <w:tmpl w:val="C2D0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6F1351"/>
    <w:multiLevelType w:val="hybridMultilevel"/>
    <w:tmpl w:val="DBD89CD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24E74B8"/>
    <w:multiLevelType w:val="multilevel"/>
    <w:tmpl w:val="16A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5047CC"/>
    <w:multiLevelType w:val="multilevel"/>
    <w:tmpl w:val="5B8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BC77D2"/>
    <w:multiLevelType w:val="multilevel"/>
    <w:tmpl w:val="1A6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F51D87"/>
    <w:multiLevelType w:val="multilevel"/>
    <w:tmpl w:val="E4A0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015F45"/>
    <w:multiLevelType w:val="multilevel"/>
    <w:tmpl w:val="4D1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7976FB"/>
    <w:multiLevelType w:val="multilevel"/>
    <w:tmpl w:val="7D5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4A153F"/>
    <w:multiLevelType w:val="multilevel"/>
    <w:tmpl w:val="85A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941C5A"/>
    <w:multiLevelType w:val="hybridMultilevel"/>
    <w:tmpl w:val="9EC220CE"/>
    <w:lvl w:ilvl="0" w:tplc="8ED0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CB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0C1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49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CF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03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9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6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84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0219F7"/>
    <w:multiLevelType w:val="hybridMultilevel"/>
    <w:tmpl w:val="1D163EA2"/>
    <w:lvl w:ilvl="0" w:tplc="EFAC2990">
      <w:start w:val="1"/>
      <w:numFmt w:val="lowerLetter"/>
      <w:pStyle w:val="punto2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B5587F"/>
    <w:multiLevelType w:val="multilevel"/>
    <w:tmpl w:val="763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C53C4D"/>
    <w:multiLevelType w:val="multilevel"/>
    <w:tmpl w:val="31D6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897BFF"/>
    <w:multiLevelType w:val="multilevel"/>
    <w:tmpl w:val="704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ED7AD0"/>
    <w:multiLevelType w:val="multilevel"/>
    <w:tmpl w:val="903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8A3FA8"/>
    <w:multiLevelType w:val="multilevel"/>
    <w:tmpl w:val="A6D4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913C46"/>
    <w:multiLevelType w:val="multilevel"/>
    <w:tmpl w:val="310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C84217"/>
    <w:multiLevelType w:val="multilevel"/>
    <w:tmpl w:val="4C163EE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537C9A"/>
    <w:multiLevelType w:val="multilevel"/>
    <w:tmpl w:val="076C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291E9B"/>
    <w:multiLevelType w:val="hybridMultilevel"/>
    <w:tmpl w:val="AE462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92794F"/>
    <w:multiLevelType w:val="multilevel"/>
    <w:tmpl w:val="407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B86E0F"/>
    <w:multiLevelType w:val="hybridMultilevel"/>
    <w:tmpl w:val="2FAC308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1" w15:restartNumberingAfterBreak="0">
    <w:nsid w:val="63F44D2F"/>
    <w:multiLevelType w:val="hybridMultilevel"/>
    <w:tmpl w:val="BC2C55DE"/>
    <w:lvl w:ilvl="0" w:tplc="FD3E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40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D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EC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AA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CD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A8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A0A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0852FE"/>
    <w:multiLevelType w:val="hybridMultilevel"/>
    <w:tmpl w:val="33409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F059DA"/>
    <w:multiLevelType w:val="multilevel"/>
    <w:tmpl w:val="845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032BDB"/>
    <w:multiLevelType w:val="multilevel"/>
    <w:tmpl w:val="7AE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7A5236"/>
    <w:multiLevelType w:val="hybridMultilevel"/>
    <w:tmpl w:val="4D868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D9077DA"/>
    <w:multiLevelType w:val="multilevel"/>
    <w:tmpl w:val="515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9F4D73"/>
    <w:multiLevelType w:val="multilevel"/>
    <w:tmpl w:val="E802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B7602E"/>
    <w:multiLevelType w:val="multilevel"/>
    <w:tmpl w:val="308A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E81192"/>
    <w:multiLevelType w:val="multilevel"/>
    <w:tmpl w:val="64E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2A3B52"/>
    <w:multiLevelType w:val="multilevel"/>
    <w:tmpl w:val="D052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D1452A"/>
    <w:multiLevelType w:val="multilevel"/>
    <w:tmpl w:val="2D6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AA78D9"/>
    <w:multiLevelType w:val="multilevel"/>
    <w:tmpl w:val="EFC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476E3C"/>
    <w:multiLevelType w:val="hybridMultilevel"/>
    <w:tmpl w:val="732CF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6D5D08"/>
    <w:multiLevelType w:val="hybridMultilevel"/>
    <w:tmpl w:val="70AAC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7B721B"/>
    <w:multiLevelType w:val="multilevel"/>
    <w:tmpl w:val="AD0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8145EC"/>
    <w:multiLevelType w:val="hybridMultilevel"/>
    <w:tmpl w:val="5A12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C45873"/>
    <w:multiLevelType w:val="hybridMultilevel"/>
    <w:tmpl w:val="02C81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D686201"/>
    <w:multiLevelType w:val="multilevel"/>
    <w:tmpl w:val="1626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278476">
    <w:abstractNumId w:val="27"/>
  </w:num>
  <w:num w:numId="2" w16cid:durableId="1211109209">
    <w:abstractNumId w:val="59"/>
  </w:num>
  <w:num w:numId="3" w16cid:durableId="1000616639">
    <w:abstractNumId w:val="70"/>
  </w:num>
  <w:num w:numId="4" w16cid:durableId="1883444331">
    <w:abstractNumId w:val="83"/>
  </w:num>
  <w:num w:numId="5" w16cid:durableId="129059296">
    <w:abstractNumId w:val="26"/>
  </w:num>
  <w:num w:numId="6" w16cid:durableId="699165640">
    <w:abstractNumId w:val="58"/>
  </w:num>
  <w:num w:numId="7" w16cid:durableId="34088944">
    <w:abstractNumId w:val="59"/>
    <w:lvlOverride w:ilvl="0">
      <w:startOverride w:val="1"/>
    </w:lvlOverride>
  </w:num>
  <w:num w:numId="8" w16cid:durableId="1561135913">
    <w:abstractNumId w:val="16"/>
  </w:num>
  <w:num w:numId="9" w16cid:durableId="1526362397">
    <w:abstractNumId w:val="47"/>
  </w:num>
  <w:num w:numId="10" w16cid:durableId="969898377">
    <w:abstractNumId w:val="42"/>
  </w:num>
  <w:num w:numId="11" w16cid:durableId="1636788819">
    <w:abstractNumId w:val="13"/>
  </w:num>
  <w:num w:numId="12" w16cid:durableId="2124760231">
    <w:abstractNumId w:val="36"/>
  </w:num>
  <w:num w:numId="13" w16cid:durableId="282080995">
    <w:abstractNumId w:val="37"/>
  </w:num>
  <w:num w:numId="14" w16cid:durableId="358744935">
    <w:abstractNumId w:val="59"/>
    <w:lvlOverride w:ilvl="0">
      <w:startOverride w:val="1"/>
    </w:lvlOverride>
  </w:num>
  <w:num w:numId="15" w16cid:durableId="1430270011">
    <w:abstractNumId w:val="41"/>
  </w:num>
  <w:num w:numId="16" w16cid:durableId="1432898723">
    <w:abstractNumId w:val="59"/>
    <w:lvlOverride w:ilvl="0">
      <w:startOverride w:val="1"/>
    </w:lvlOverride>
  </w:num>
  <w:num w:numId="17" w16cid:durableId="1915699887">
    <w:abstractNumId w:val="19"/>
  </w:num>
  <w:num w:numId="18" w16cid:durableId="1099451052">
    <w:abstractNumId w:val="1"/>
  </w:num>
  <w:num w:numId="19" w16cid:durableId="51655379">
    <w:abstractNumId w:val="59"/>
    <w:lvlOverride w:ilvl="0">
      <w:startOverride w:val="1"/>
    </w:lvlOverride>
  </w:num>
  <w:num w:numId="20" w16cid:durableId="681736597">
    <w:abstractNumId w:val="39"/>
  </w:num>
  <w:num w:numId="21" w16cid:durableId="1956398564">
    <w:abstractNumId w:val="40"/>
  </w:num>
  <w:num w:numId="22" w16cid:durableId="163754">
    <w:abstractNumId w:val="59"/>
    <w:lvlOverride w:ilvl="0">
      <w:startOverride w:val="1"/>
    </w:lvlOverride>
  </w:num>
  <w:num w:numId="23" w16cid:durableId="561907212">
    <w:abstractNumId w:val="59"/>
    <w:lvlOverride w:ilvl="0">
      <w:startOverride w:val="1"/>
    </w:lvlOverride>
  </w:num>
  <w:num w:numId="24" w16cid:durableId="437526772">
    <w:abstractNumId w:val="59"/>
    <w:lvlOverride w:ilvl="0">
      <w:startOverride w:val="1"/>
    </w:lvlOverride>
  </w:num>
  <w:num w:numId="25" w16cid:durableId="1428696918">
    <w:abstractNumId w:val="71"/>
  </w:num>
  <w:num w:numId="26" w16cid:durableId="2141334675">
    <w:abstractNumId w:val="15"/>
  </w:num>
  <w:num w:numId="27" w16cid:durableId="247158335">
    <w:abstractNumId w:val="87"/>
  </w:num>
  <w:num w:numId="28" w16cid:durableId="250704025">
    <w:abstractNumId w:val="86"/>
  </w:num>
  <w:num w:numId="29" w16cid:durableId="1188256567">
    <w:abstractNumId w:val="9"/>
  </w:num>
  <w:num w:numId="30" w16cid:durableId="252327649">
    <w:abstractNumId w:val="8"/>
  </w:num>
  <w:num w:numId="31" w16cid:durableId="1087389539">
    <w:abstractNumId w:val="3"/>
  </w:num>
  <w:num w:numId="32" w16cid:durableId="1967933345">
    <w:abstractNumId w:val="44"/>
  </w:num>
  <w:num w:numId="33" w16cid:durableId="1947080290">
    <w:abstractNumId w:val="72"/>
  </w:num>
  <w:num w:numId="34" w16cid:durableId="278951243">
    <w:abstractNumId w:val="23"/>
  </w:num>
  <w:num w:numId="35" w16cid:durableId="1960868728">
    <w:abstractNumId w:val="18"/>
  </w:num>
  <w:num w:numId="36" w16cid:durableId="507450431">
    <w:abstractNumId w:val="80"/>
  </w:num>
  <w:num w:numId="37" w16cid:durableId="368724184">
    <w:abstractNumId w:val="76"/>
  </w:num>
  <w:num w:numId="38" w16cid:durableId="1890526927">
    <w:abstractNumId w:val="55"/>
  </w:num>
  <w:num w:numId="39" w16cid:durableId="2054646670">
    <w:abstractNumId w:val="2"/>
  </w:num>
  <w:num w:numId="40" w16cid:durableId="155535846">
    <w:abstractNumId w:val="74"/>
  </w:num>
  <w:num w:numId="41" w16cid:durableId="489098850">
    <w:abstractNumId w:val="54"/>
  </w:num>
  <w:num w:numId="42" w16cid:durableId="319425922">
    <w:abstractNumId w:val="0"/>
  </w:num>
  <w:num w:numId="43" w16cid:durableId="1520047076">
    <w:abstractNumId w:val="67"/>
  </w:num>
  <w:num w:numId="44" w16cid:durableId="2097481132">
    <w:abstractNumId w:val="46"/>
  </w:num>
  <w:num w:numId="45" w16cid:durableId="2024359686">
    <w:abstractNumId w:val="52"/>
  </w:num>
  <w:num w:numId="46" w16cid:durableId="5712540">
    <w:abstractNumId w:val="28"/>
  </w:num>
  <w:num w:numId="47" w16cid:durableId="1119880077">
    <w:abstractNumId w:val="50"/>
  </w:num>
  <w:num w:numId="48" w16cid:durableId="727269068">
    <w:abstractNumId w:val="68"/>
  </w:num>
  <w:num w:numId="49" w16cid:durableId="1584028659">
    <w:abstractNumId w:val="22"/>
  </w:num>
  <w:num w:numId="50" w16cid:durableId="428701634">
    <w:abstractNumId w:val="38"/>
  </w:num>
  <w:num w:numId="51" w16cid:durableId="2063559572">
    <w:abstractNumId w:val="11"/>
  </w:num>
  <w:num w:numId="52" w16cid:durableId="733085846">
    <w:abstractNumId w:val="56"/>
  </w:num>
  <w:num w:numId="53" w16cid:durableId="1575317515">
    <w:abstractNumId w:val="20"/>
  </w:num>
  <w:num w:numId="54" w16cid:durableId="837117359">
    <w:abstractNumId w:val="33"/>
  </w:num>
  <w:num w:numId="55" w16cid:durableId="1442994406">
    <w:abstractNumId w:val="51"/>
  </w:num>
  <w:num w:numId="56" w16cid:durableId="762149189">
    <w:abstractNumId w:val="24"/>
  </w:num>
  <w:num w:numId="57" w16cid:durableId="492262383">
    <w:abstractNumId w:val="31"/>
  </w:num>
  <w:num w:numId="58" w16cid:durableId="1408766148">
    <w:abstractNumId w:val="49"/>
  </w:num>
  <w:num w:numId="59" w16cid:durableId="1856339229">
    <w:abstractNumId w:val="77"/>
  </w:num>
  <w:num w:numId="60" w16cid:durableId="1504583210">
    <w:abstractNumId w:val="5"/>
  </w:num>
  <w:num w:numId="61" w16cid:durableId="660160154">
    <w:abstractNumId w:val="81"/>
  </w:num>
  <w:num w:numId="62" w16cid:durableId="1109742199">
    <w:abstractNumId w:val="61"/>
  </w:num>
  <w:num w:numId="63" w16cid:durableId="303125929">
    <w:abstractNumId w:val="65"/>
  </w:num>
  <w:num w:numId="64" w16cid:durableId="2137525775">
    <w:abstractNumId w:val="82"/>
  </w:num>
  <w:num w:numId="65" w16cid:durableId="1471096024">
    <w:abstractNumId w:val="6"/>
  </w:num>
  <w:num w:numId="66" w16cid:durableId="853882472">
    <w:abstractNumId w:val="43"/>
  </w:num>
  <w:num w:numId="67" w16cid:durableId="752311491">
    <w:abstractNumId w:val="69"/>
  </w:num>
  <w:num w:numId="68" w16cid:durableId="1396390452">
    <w:abstractNumId w:val="78"/>
  </w:num>
  <w:num w:numId="69" w16cid:durableId="421610100">
    <w:abstractNumId w:val="30"/>
  </w:num>
  <w:num w:numId="70" w16cid:durableId="1011302572">
    <w:abstractNumId w:val="14"/>
  </w:num>
  <w:num w:numId="71" w16cid:durableId="1929345539">
    <w:abstractNumId w:val="63"/>
  </w:num>
  <w:num w:numId="72" w16cid:durableId="689337937">
    <w:abstractNumId w:val="12"/>
  </w:num>
  <w:num w:numId="73" w16cid:durableId="1239318061">
    <w:abstractNumId w:val="53"/>
  </w:num>
  <w:num w:numId="74" w16cid:durableId="298531513">
    <w:abstractNumId w:val="57"/>
  </w:num>
  <w:num w:numId="75" w16cid:durableId="971790834">
    <w:abstractNumId w:val="88"/>
  </w:num>
  <w:num w:numId="76" w16cid:durableId="1542129615">
    <w:abstractNumId w:val="62"/>
  </w:num>
  <w:num w:numId="77" w16cid:durableId="999389650">
    <w:abstractNumId w:val="60"/>
  </w:num>
  <w:num w:numId="78" w16cid:durableId="295718039">
    <w:abstractNumId w:val="32"/>
  </w:num>
  <w:num w:numId="79" w16cid:durableId="790367714">
    <w:abstractNumId w:val="79"/>
  </w:num>
  <w:num w:numId="80" w16cid:durableId="1678651404">
    <w:abstractNumId w:val="45"/>
  </w:num>
  <w:num w:numId="81" w16cid:durableId="448668504">
    <w:abstractNumId w:val="85"/>
  </w:num>
  <w:num w:numId="82" w16cid:durableId="653220869">
    <w:abstractNumId w:val="10"/>
  </w:num>
  <w:num w:numId="83" w16cid:durableId="1695880139">
    <w:abstractNumId w:val="73"/>
  </w:num>
  <w:num w:numId="84" w16cid:durableId="176039414">
    <w:abstractNumId w:val="7"/>
  </w:num>
  <w:num w:numId="85" w16cid:durableId="196090352">
    <w:abstractNumId w:val="4"/>
  </w:num>
  <w:num w:numId="86" w16cid:durableId="1823815283">
    <w:abstractNumId w:val="35"/>
  </w:num>
  <w:num w:numId="87" w16cid:durableId="1074929973">
    <w:abstractNumId w:val="21"/>
  </w:num>
  <w:num w:numId="88" w16cid:durableId="1258291232">
    <w:abstractNumId w:val="75"/>
  </w:num>
  <w:num w:numId="89" w16cid:durableId="736131800">
    <w:abstractNumId w:val="84"/>
  </w:num>
  <w:num w:numId="90" w16cid:durableId="1088842640">
    <w:abstractNumId w:val="66"/>
  </w:num>
  <w:num w:numId="91" w16cid:durableId="546645412">
    <w:abstractNumId w:val="34"/>
  </w:num>
  <w:num w:numId="92" w16cid:durableId="1610821383">
    <w:abstractNumId w:val="48"/>
  </w:num>
  <w:num w:numId="93" w16cid:durableId="267859338">
    <w:abstractNumId w:val="64"/>
  </w:num>
  <w:num w:numId="94" w16cid:durableId="173768279">
    <w:abstractNumId w:val="29"/>
  </w:num>
  <w:num w:numId="95" w16cid:durableId="366029356">
    <w:abstractNumId w:val="17"/>
  </w:num>
  <w:num w:numId="96" w16cid:durableId="1649025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93D"/>
    <w:rsid w:val="000569A1"/>
    <w:rsid w:val="0006349C"/>
    <w:rsid w:val="000A2C47"/>
    <w:rsid w:val="000E3575"/>
    <w:rsid w:val="000F351B"/>
    <w:rsid w:val="0013088F"/>
    <w:rsid w:val="001529F2"/>
    <w:rsid w:val="00175800"/>
    <w:rsid w:val="001824EE"/>
    <w:rsid w:val="001942E7"/>
    <w:rsid w:val="001A4F81"/>
    <w:rsid w:val="001B4AA9"/>
    <w:rsid w:val="001C3D22"/>
    <w:rsid w:val="00202F46"/>
    <w:rsid w:val="00203EA0"/>
    <w:rsid w:val="00211176"/>
    <w:rsid w:val="002167ED"/>
    <w:rsid w:val="002505F3"/>
    <w:rsid w:val="00273234"/>
    <w:rsid w:val="00297823"/>
    <w:rsid w:val="002B34A6"/>
    <w:rsid w:val="002D393D"/>
    <w:rsid w:val="002F02C7"/>
    <w:rsid w:val="00364479"/>
    <w:rsid w:val="00367CD1"/>
    <w:rsid w:val="0037343B"/>
    <w:rsid w:val="003771B5"/>
    <w:rsid w:val="003879E0"/>
    <w:rsid w:val="00390DD5"/>
    <w:rsid w:val="003B629F"/>
    <w:rsid w:val="003B7F3B"/>
    <w:rsid w:val="003E6862"/>
    <w:rsid w:val="0040344E"/>
    <w:rsid w:val="00412C38"/>
    <w:rsid w:val="004531EA"/>
    <w:rsid w:val="00476C52"/>
    <w:rsid w:val="004A2209"/>
    <w:rsid w:val="004B5081"/>
    <w:rsid w:val="004C4D38"/>
    <w:rsid w:val="004D222F"/>
    <w:rsid w:val="0050055A"/>
    <w:rsid w:val="00505FDC"/>
    <w:rsid w:val="00535A9E"/>
    <w:rsid w:val="0057345C"/>
    <w:rsid w:val="00584AA2"/>
    <w:rsid w:val="005900C7"/>
    <w:rsid w:val="00596734"/>
    <w:rsid w:val="006158F7"/>
    <w:rsid w:val="0061644A"/>
    <w:rsid w:val="006323D6"/>
    <w:rsid w:val="006365A1"/>
    <w:rsid w:val="00636FB1"/>
    <w:rsid w:val="00653BAA"/>
    <w:rsid w:val="006603C1"/>
    <w:rsid w:val="00682D82"/>
    <w:rsid w:val="00686361"/>
    <w:rsid w:val="006A1FA9"/>
    <w:rsid w:val="006A4C99"/>
    <w:rsid w:val="007229C9"/>
    <w:rsid w:val="00730B2D"/>
    <w:rsid w:val="007428C1"/>
    <w:rsid w:val="007D661F"/>
    <w:rsid w:val="00814003"/>
    <w:rsid w:val="0081667A"/>
    <w:rsid w:val="00827CBB"/>
    <w:rsid w:val="00856386"/>
    <w:rsid w:val="00871116"/>
    <w:rsid w:val="00891AA5"/>
    <w:rsid w:val="008E29B2"/>
    <w:rsid w:val="00951C42"/>
    <w:rsid w:val="009A4956"/>
    <w:rsid w:val="009D52BA"/>
    <w:rsid w:val="009E71F1"/>
    <w:rsid w:val="00A257EA"/>
    <w:rsid w:val="00A82626"/>
    <w:rsid w:val="00AA7A6D"/>
    <w:rsid w:val="00AB68F9"/>
    <w:rsid w:val="00AC450C"/>
    <w:rsid w:val="00B052F0"/>
    <w:rsid w:val="00B079C1"/>
    <w:rsid w:val="00B206FB"/>
    <w:rsid w:val="00B84352"/>
    <w:rsid w:val="00BD5CA8"/>
    <w:rsid w:val="00BE0D7E"/>
    <w:rsid w:val="00C0116A"/>
    <w:rsid w:val="00C156BF"/>
    <w:rsid w:val="00C30568"/>
    <w:rsid w:val="00C47DAD"/>
    <w:rsid w:val="00C91093"/>
    <w:rsid w:val="00CC7800"/>
    <w:rsid w:val="00CE62E8"/>
    <w:rsid w:val="00D2077A"/>
    <w:rsid w:val="00D22B4F"/>
    <w:rsid w:val="00D56119"/>
    <w:rsid w:val="00D80DA1"/>
    <w:rsid w:val="00DA55E8"/>
    <w:rsid w:val="00DF661B"/>
    <w:rsid w:val="00E07598"/>
    <w:rsid w:val="00E35967"/>
    <w:rsid w:val="00E40A4E"/>
    <w:rsid w:val="00EA7886"/>
    <w:rsid w:val="00EB7319"/>
    <w:rsid w:val="00ED1107"/>
    <w:rsid w:val="00ED1A65"/>
    <w:rsid w:val="00F30775"/>
    <w:rsid w:val="00F8191F"/>
    <w:rsid w:val="00FA1C78"/>
    <w:rsid w:val="00FC00CD"/>
    <w:rsid w:val="00FC61FC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97E79"/>
  <w15:docId w15:val="{0A65417D-556D-46AD-B08D-25D8BFB0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C52"/>
    <w:pPr>
      <w:spacing w:before="120" w:after="120" w:line="24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C4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97D" w:themeColor="text2"/>
      <w:sz w:val="56"/>
      <w:szCs w:val="5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2E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F1C1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A4E"/>
    <w:pPr>
      <w:keepNext/>
      <w:keepLines/>
      <w:spacing w:before="40" w:after="0"/>
      <w:ind w:left="360"/>
      <w:outlineLvl w:val="2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0A4E"/>
    <w:pPr>
      <w:keepNext/>
      <w:keepLines/>
      <w:spacing w:before="40" w:after="0"/>
      <w:ind w:firstLine="709"/>
      <w:outlineLvl w:val="3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22B4F"/>
  </w:style>
  <w:style w:type="paragraph" w:styleId="Piedepgina">
    <w:name w:val="footer"/>
    <w:basedOn w:val="Normal"/>
    <w:link w:val="Piedepgina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B4F"/>
  </w:style>
  <w:style w:type="paragraph" w:styleId="Textodeglobo">
    <w:name w:val="Balloon Text"/>
    <w:basedOn w:val="Normal"/>
    <w:link w:val="TextodegloboCar"/>
    <w:uiPriority w:val="99"/>
    <w:semiHidden/>
    <w:unhideWhenUsed/>
    <w:rsid w:val="00D22B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B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3771B5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3771B5"/>
    <w:pPr>
      <w:spacing w:beforeAutospacing="1" w:after="0" w:afterAutospacing="1"/>
    </w:pPr>
    <w:rPr>
      <w:rFonts w:ascii="Times New Roman" w:eastAsia="Times New Roman" w:hAnsi="Times New Roman" w:cs="Times New Roman"/>
      <w:b/>
      <w:bCs/>
      <w:i/>
      <w:iCs/>
      <w:lang w:eastAsia="es-ES"/>
    </w:rPr>
  </w:style>
  <w:style w:type="paragraph" w:styleId="TDC2">
    <w:name w:val="toc 2"/>
    <w:basedOn w:val="Normal"/>
    <w:next w:val="Normal"/>
    <w:autoRedefine/>
    <w:semiHidden/>
    <w:rsid w:val="003771B5"/>
    <w:pPr>
      <w:spacing w:beforeAutospacing="1" w:after="0" w:afterAutospacing="1"/>
      <w:ind w:left="240"/>
    </w:pPr>
    <w:rPr>
      <w:rFonts w:ascii="Times New Roman" w:eastAsia="Times New Roman" w:hAnsi="Times New Roman" w:cs="Times New Roman"/>
      <w:b/>
      <w:bCs/>
      <w:lang w:eastAsia="es-ES"/>
    </w:rPr>
  </w:style>
  <w:style w:type="paragraph" w:customStyle="1" w:styleId="punto1">
    <w:name w:val="punto1"/>
    <w:next w:val="Normal"/>
    <w:qFormat/>
    <w:rsid w:val="003771B5"/>
    <w:pPr>
      <w:numPr>
        <w:numId w:val="1"/>
      </w:numPr>
      <w:spacing w:after="0" w:line="240" w:lineRule="auto"/>
    </w:pPr>
    <w:rPr>
      <w:rFonts w:ascii="Arial Black" w:eastAsia="Times New Roman" w:hAnsi="Arial Black" w:cs="Times New Roman"/>
      <w:sz w:val="28"/>
      <w:szCs w:val="28"/>
      <w:lang w:eastAsia="es-ES"/>
    </w:rPr>
  </w:style>
  <w:style w:type="paragraph" w:customStyle="1" w:styleId="punto2">
    <w:name w:val="punto2"/>
    <w:basedOn w:val="punto1"/>
    <w:next w:val="Normal"/>
    <w:qFormat/>
    <w:rsid w:val="003771B5"/>
    <w:pPr>
      <w:numPr>
        <w:numId w:val="2"/>
      </w:numPr>
      <w:spacing w:before="100" w:beforeAutospacing="1" w:after="100" w:afterAutospacing="1"/>
      <w:jc w:val="both"/>
    </w:pPr>
    <w:rPr>
      <w:rFonts w:cs="Arial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942E7"/>
    <w:rPr>
      <w:rFonts w:asciiTheme="majorHAnsi" w:eastAsiaTheme="majorEastAsia" w:hAnsiTheme="majorHAnsi" w:cstheme="majorBidi"/>
      <w:b/>
      <w:bCs/>
      <w:color w:val="AF1C1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4C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6A4C99"/>
    <w:pPr>
      <w:spacing w:before="0"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A4C99"/>
  </w:style>
  <w:style w:type="character" w:styleId="Referenciasutil">
    <w:name w:val="Subtle Reference"/>
    <w:basedOn w:val="Fuentedeprrafopredeter"/>
    <w:uiPriority w:val="31"/>
    <w:qFormat/>
    <w:rsid w:val="006A4C99"/>
    <w:rPr>
      <w:smallCaps/>
      <w:color w:val="C0504D" w:themeColor="accent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C450C"/>
    <w:rPr>
      <w:rFonts w:asciiTheme="majorHAnsi" w:eastAsiaTheme="majorEastAsia" w:hAnsiTheme="majorHAnsi" w:cstheme="majorBidi"/>
      <w:color w:val="1F497D" w:themeColor="text2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E40A4E"/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61644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644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1644A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D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DAD"/>
    <w:rPr>
      <w:rFonts w:ascii="Arial" w:hAnsi="Arial"/>
      <w:i/>
      <w:i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rsid w:val="007428C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428C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428C1"/>
    <w:rPr>
      <w:b/>
      <w:bCs/>
    </w:rPr>
  </w:style>
  <w:style w:type="character" w:styleId="nfasis">
    <w:name w:val="Emphasis"/>
    <w:basedOn w:val="Fuentedeprrafopredeter"/>
    <w:uiPriority w:val="20"/>
    <w:qFormat/>
    <w:rsid w:val="007428C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2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28C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tag">
    <w:name w:val="hljs-tag"/>
    <w:basedOn w:val="Fuentedeprrafopredeter"/>
    <w:rsid w:val="007428C1"/>
  </w:style>
  <w:style w:type="character" w:customStyle="1" w:styleId="hljs-name">
    <w:name w:val="hljs-name"/>
    <w:basedOn w:val="Fuentedeprrafopredeter"/>
    <w:rsid w:val="007428C1"/>
  </w:style>
  <w:style w:type="character" w:customStyle="1" w:styleId="hljs-attr">
    <w:name w:val="hljs-attr"/>
    <w:basedOn w:val="Fuentedeprrafopredeter"/>
    <w:rsid w:val="007428C1"/>
  </w:style>
  <w:style w:type="character" w:customStyle="1" w:styleId="hljs-string">
    <w:name w:val="hljs-string"/>
    <w:basedOn w:val="Fuentedeprrafopredeter"/>
    <w:rsid w:val="007428C1"/>
  </w:style>
  <w:style w:type="character" w:customStyle="1" w:styleId="Ttulo4Car">
    <w:name w:val="Título 4 Car"/>
    <w:basedOn w:val="Fuentedeprrafopredeter"/>
    <w:link w:val="Ttulo4"/>
    <w:uiPriority w:val="9"/>
    <w:rsid w:val="00E40A4E"/>
    <w:rPr>
      <w:rFonts w:asciiTheme="majorHAnsi" w:eastAsiaTheme="majorEastAsia" w:hAnsiTheme="majorHAnsi" w:cstheme="majorBidi"/>
      <w:b/>
      <w:bCs/>
      <w:color w:val="C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02651">
      <w:marLeft w:val="0"/>
      <w:marRight w:val="0"/>
      <w:marTop w:val="0"/>
      <w:marBottom w:val="0"/>
      <w:divBdr>
        <w:top w:val="none" w:sz="0" w:space="0" w:color="242424"/>
        <w:left w:val="none" w:sz="0" w:space="0" w:color="242424"/>
        <w:bottom w:val="none" w:sz="0" w:space="0" w:color="242424"/>
        <w:right w:val="none" w:sz="0" w:space="0" w:color="242424"/>
      </w:divBdr>
      <w:divsChild>
        <w:div w:id="395708807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26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038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446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64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trabajo\Plantilla_EAG_Temas_y_practi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83E94-3ED7-463A-A813-8BF1F180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Plantilla_EAG_Temas_y_practicas</Template>
  <TotalTime>285</TotalTime>
  <Pages>3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Nitropc</dc:creator>
  <cp:lastModifiedBy>Fran Morales</cp:lastModifiedBy>
  <cp:revision>90</cp:revision>
  <cp:lastPrinted>2025-02-06T20:18:00Z</cp:lastPrinted>
  <dcterms:created xsi:type="dcterms:W3CDTF">2023-10-13T16:50:00Z</dcterms:created>
  <dcterms:modified xsi:type="dcterms:W3CDTF">2025-10-01T18:40:00Z</dcterms:modified>
</cp:coreProperties>
</file>